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_tradnl"/>
        </w:rPr>
        <w:alias w:val="Escriba el nombre de la compañía:"/>
        <w:tag w:val="Escriba el nombre de la compañía:"/>
        <w:id w:val="-1780489925"/>
        <w:placeholder>
          <w:docPart w:val="E4B9E8C44EA54BE2B5E7933764815426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14:paraId="6FCC5103" w14:textId="25D88C26" w:rsidR="008F3975" w:rsidRPr="00FA54A0" w:rsidRDefault="00624EB8">
          <w:pPr>
            <w:pStyle w:val="Ttulo3"/>
            <w:spacing w:after="600"/>
            <w:rPr>
              <w:lang w:val="es-ES_tradnl"/>
            </w:rPr>
          </w:pPr>
          <w:r>
            <w:rPr>
              <w:lang w:val="es-ES_tradnl"/>
            </w:rPr>
            <w:t>Laboratorio de Introducción a la programación y computación 1, Sección D.</w:t>
          </w:r>
        </w:p>
      </w:sdtContent>
    </w:sdt>
    <w:p w14:paraId="0C4CC1A6" w14:textId="0CED3685" w:rsidR="008F3975" w:rsidRPr="00FA54A0" w:rsidRDefault="0038226B">
      <w:pPr>
        <w:pStyle w:val="Logotipo"/>
        <w:spacing w:before="480" w:after="480"/>
        <w:rPr>
          <w:lang w:val="es-ES_tradnl"/>
        </w:rPr>
      </w:pPr>
      <w:r>
        <w:rPr>
          <w:lang w:val="es-ES_tradnl" w:bidi="es-ES"/>
        </w:rPr>
        <w:drawing>
          <wp:inline distT="0" distB="0" distL="0" distR="0" wp14:anchorId="55155950" wp14:editId="6EA48E3F">
            <wp:extent cx="1927638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2" cy="154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lang w:val="es-ES_tradnl"/>
        </w:rPr>
        <w:alias w:val="Escriba el título:"/>
        <w:tag w:val="Escriba el título:"/>
        <w:id w:val="2007550668"/>
        <w:placeholder>
          <w:docPart w:val="249DB2EBFDEE4B14A44B5B70710F537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77ADC3F6" w14:textId="460FB645" w:rsidR="008F3975" w:rsidRPr="00FA54A0" w:rsidRDefault="00215D47">
          <w:pPr>
            <w:pStyle w:val="Ttulo"/>
            <w:rPr>
              <w:lang w:val="es-ES_tradnl"/>
            </w:rPr>
          </w:pPr>
          <w:r>
            <w:rPr>
              <w:lang w:val="es-ES_tradnl"/>
            </w:rPr>
            <w:t>Practica 2 – Torres de Hanoi</w:t>
          </w:r>
        </w:p>
      </w:sdtContent>
    </w:sdt>
    <w:p w14:paraId="60439938" w14:textId="1ED439BB" w:rsidR="008F3975" w:rsidRPr="00624EB8" w:rsidRDefault="00624EB8" w:rsidP="00624EB8">
      <w:pPr>
        <w:pStyle w:val="Subttulo"/>
        <w:rPr>
          <w:b/>
          <w:bCs/>
          <w:lang w:val="es-ES_tradnl"/>
        </w:rPr>
      </w:pP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  <w:t xml:space="preserve">manual </w:t>
      </w:r>
      <w:r w:rsidR="0038226B">
        <w:rPr>
          <w:b/>
          <w:bCs/>
          <w:lang w:val="es-ES_tradnl"/>
        </w:rPr>
        <w:t>Tecnico</w:t>
      </w:r>
    </w:p>
    <w:p w14:paraId="1C59E611" w14:textId="78897F91" w:rsidR="008F3975" w:rsidRPr="00FA54A0" w:rsidRDefault="00BD53D3">
      <w:pPr>
        <w:pStyle w:val="Subttulo"/>
        <w:rPr>
          <w:lang w:val="es-ES_tradnl"/>
        </w:rPr>
      </w:pPr>
      <w:sdt>
        <w:sdtPr>
          <w:rPr>
            <w:lang w:val="es-ES_tradnl"/>
          </w:rPr>
          <w:alias w:val="Escriba la fecha:"/>
          <w:tag w:val="Escriba la fecha:"/>
          <w:id w:val="-21404824"/>
          <w:placeholder>
            <w:docPart w:val="9DF327F76BB34D2E9D256C711193A1BF"/>
          </w:placeholder>
          <w:temporary/>
          <w:showingPlcHdr/>
          <w15:appearance w15:val="hidden"/>
        </w:sdtPr>
        <w:sdtEndPr/>
        <w:sdtContent>
          <w:r w:rsidR="002F74A6" w:rsidRPr="00FA54A0">
            <w:rPr>
              <w:lang w:val="es-ES_tradnl" w:bidi="es-ES"/>
            </w:rPr>
            <w:t>Fecha</w:t>
          </w:r>
        </w:sdtContent>
      </w:sdt>
      <w:r w:rsidR="00624EB8">
        <w:rPr>
          <w:lang w:val="es-ES_tradnl"/>
        </w:rPr>
        <w:t>: 07/10/2021</w:t>
      </w:r>
    </w:p>
    <w:p w14:paraId="71A64C38" w14:textId="4886A759" w:rsidR="00E45044" w:rsidRPr="00E45044" w:rsidRDefault="00624EB8" w:rsidP="00E45044">
      <w:pPr>
        <w:pStyle w:val="Ttulo3"/>
        <w:rPr>
          <w:lang w:val="es-ES_tradnl"/>
        </w:rPr>
        <w:sectPr w:rsidR="00E45044" w:rsidRPr="00E45044" w:rsidSect="00FA54A0"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lang w:val="es-ES_tradnl"/>
        </w:rPr>
        <w:t>Juan Josue Zuleta Beb</w:t>
      </w:r>
      <w:r w:rsidR="00296FF7" w:rsidRPr="00FA54A0">
        <w:rPr>
          <w:lang w:val="es-ES_tradnl" w:bidi="es-ES"/>
        </w:rPr>
        <w:br/>
      </w:r>
      <w:sdt>
        <w:sdtPr>
          <w:rPr>
            <w:lang w:val="es-ES_tradnl"/>
          </w:rPr>
          <w:alias w:val="Escriba su nombre:"/>
          <w:tag w:val="Escriba su nombre:"/>
          <w:id w:val="597294063"/>
          <w:placeholder>
            <w:docPart w:val="BBCEA8F8D3B6469AAF5A597D4BA806C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proofErr w:type="spellStart"/>
          <w:r>
            <w:rPr>
              <w:lang w:val="es-ES_tradnl"/>
            </w:rPr>
            <w:t>Carn</w:t>
          </w:r>
          <w:proofErr w:type="spellEnd"/>
          <w:r>
            <w:rPr>
              <w:lang w:val="es-MX"/>
            </w:rPr>
            <w:t>é: 202006353</w:t>
          </w:r>
        </w:sdtContent>
      </w:sdt>
    </w:p>
    <w:p w14:paraId="45CA1AAA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FBF84C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E45044">
        <w:rPr>
          <w:rFonts w:ascii="Arial" w:hAnsi="Arial" w:cs="Arial"/>
          <w:b/>
          <w:bCs/>
          <w:color w:val="000000"/>
          <w:sz w:val="24"/>
          <w:szCs w:val="24"/>
        </w:rPr>
        <w:t>Introducción</w:t>
      </w:r>
    </w:p>
    <w:p w14:paraId="7F7141E3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36F9B034" w14:textId="35FC842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45044">
        <w:rPr>
          <w:rFonts w:ascii="Arial" w:hAnsi="Arial" w:cs="Arial"/>
          <w:color w:val="000000"/>
          <w:sz w:val="24"/>
          <w:szCs w:val="24"/>
        </w:rPr>
        <w:t>El presente documento describe los aspectos técnicos informáticos del</w:t>
      </w:r>
      <w:r>
        <w:rPr>
          <w:rFonts w:ascii="Arial" w:hAnsi="Arial" w:cs="Arial"/>
          <w:color w:val="000000"/>
          <w:sz w:val="24"/>
          <w:szCs w:val="24"/>
        </w:rPr>
        <w:t xml:space="preserve"> Juego torres de Hanoi deseñado a través de la interfaz gráfica de Jaca Swing</w:t>
      </w:r>
      <w:r w:rsidRPr="00E45044">
        <w:rPr>
          <w:rFonts w:ascii="Arial" w:hAnsi="Arial" w:cs="Arial"/>
          <w:color w:val="000000"/>
          <w:sz w:val="24"/>
          <w:szCs w:val="24"/>
        </w:rPr>
        <w:t xml:space="preserve">. El documento familiariza al personal técnico especializado encargado de las actividades de mantenimiento, revisión, solución de problemas, instalación y configuración del sistema. </w:t>
      </w:r>
    </w:p>
    <w:p w14:paraId="7CB55A73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1672D2B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E3C9E18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E45044">
        <w:rPr>
          <w:rFonts w:ascii="Arial" w:hAnsi="Arial" w:cs="Arial"/>
          <w:b/>
          <w:bCs/>
          <w:color w:val="000000"/>
          <w:sz w:val="24"/>
          <w:szCs w:val="24"/>
        </w:rPr>
        <w:t>Objetivos</w:t>
      </w:r>
    </w:p>
    <w:p w14:paraId="4689BF88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D85A2D1" w14:textId="03C78313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5044">
        <w:rPr>
          <w:rFonts w:ascii="Arial" w:hAnsi="Arial" w:cs="Arial"/>
          <w:color w:val="000000"/>
          <w:sz w:val="24"/>
          <w:szCs w:val="24"/>
        </w:rPr>
        <w:t xml:space="preserve">Instruir el uso adecuado del </w:t>
      </w:r>
      <w:r>
        <w:rPr>
          <w:rFonts w:ascii="Arial" w:hAnsi="Arial" w:cs="Arial"/>
          <w:color w:val="000000"/>
          <w:sz w:val="24"/>
          <w:szCs w:val="24"/>
        </w:rPr>
        <w:t>de la instalación y comprensión del código y de la implementación de métodos</w:t>
      </w:r>
      <w:r w:rsidRPr="00E45044">
        <w:rPr>
          <w:rFonts w:ascii="Arial" w:hAnsi="Arial" w:cs="Arial"/>
          <w:color w:val="000000"/>
          <w:sz w:val="24"/>
          <w:szCs w:val="24"/>
        </w:rPr>
        <w:t xml:space="preserve">, para el acceso oportuno y adecuado en la inicialización </w:t>
      </w:r>
      <w:r w:rsidRPr="00E45044">
        <w:rPr>
          <w:rFonts w:ascii="Arial" w:hAnsi="Arial" w:cs="Arial"/>
          <w:color w:val="000000"/>
          <w:sz w:val="24"/>
          <w:szCs w:val="24"/>
        </w:rPr>
        <w:t>de este</w:t>
      </w:r>
      <w:r w:rsidRPr="00E45044">
        <w:rPr>
          <w:rFonts w:ascii="Arial" w:hAnsi="Arial" w:cs="Arial"/>
          <w:color w:val="000000"/>
          <w:sz w:val="24"/>
          <w:szCs w:val="24"/>
        </w:rPr>
        <w:t>, mostrando los pasos a seguir en el proceso de inicialización, así como la descripción de los archivos relevantes del sistema los cuales nos orienten en la configuración.</w:t>
      </w:r>
    </w:p>
    <w:p w14:paraId="198E2A80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C9A41D3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3FE9BD5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1912723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A081E4C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D2F531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150BCC6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F6AD12B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8A0E83F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AD31BA2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61C789F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74F9A7B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9695E5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A810413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258248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30C29F1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DD8503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2CD1045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E08D960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C9BCF2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2BCEE1D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F10050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1D01AF8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BA1034F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D3D2F76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176A60B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F6E9781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2B2587D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1C19A91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E95C509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0AE000E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F0CB1A3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AAD0E07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14FDB2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46CFA2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DDB2D1" w14:textId="77777777" w:rsid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53B42B2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Showcard Gothic" w:hAnsi="Showcard Gothic" w:cs="Times New Roman"/>
          <w:b/>
          <w:bCs/>
        </w:rPr>
      </w:pPr>
    </w:p>
    <w:p w14:paraId="78097060" w14:textId="6297C4E5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5044">
        <w:rPr>
          <w:rFonts w:ascii="Arial" w:hAnsi="Arial" w:cs="Arial"/>
          <w:b/>
          <w:bCs/>
          <w:sz w:val="24"/>
          <w:szCs w:val="24"/>
        </w:rPr>
        <w:t>Requisitos del Sistema</w:t>
      </w:r>
    </w:p>
    <w:p w14:paraId="1D28FF26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8D11A6A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5044">
        <w:rPr>
          <w:rFonts w:ascii="Arial" w:hAnsi="Arial" w:cs="Arial"/>
          <w:sz w:val="24"/>
          <w:szCs w:val="24"/>
        </w:rPr>
        <w:t>Sistema operativo 64 bits</w:t>
      </w:r>
    </w:p>
    <w:p w14:paraId="18EF2489" w14:textId="77777777" w:rsidR="00E45044" w:rsidRPr="00E45044" w:rsidRDefault="00E45044" w:rsidP="00E45044">
      <w:pPr>
        <w:pStyle w:val="Prrafodelista"/>
        <w:numPr>
          <w:ilvl w:val="0"/>
          <w:numId w:val="14"/>
        </w:num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27282C"/>
          <w:sz w:val="24"/>
          <w:szCs w:val="24"/>
          <w:lang w:val="en-US" w:eastAsia="es-GT"/>
        </w:rPr>
      </w:pPr>
      <w:r w:rsidRPr="00E45044">
        <w:rPr>
          <w:rFonts w:ascii="Arial" w:eastAsia="Times New Roman" w:hAnsi="Arial" w:cs="Arial"/>
          <w:color w:val="202122"/>
          <w:sz w:val="24"/>
          <w:szCs w:val="24"/>
          <w:lang w:val="en-US" w:eastAsia="es-GT"/>
        </w:rPr>
        <w:t>Microsoft Windows 10/8/7/Vista/2003/XP (incl.64-bit)</w:t>
      </w:r>
    </w:p>
    <w:p w14:paraId="29594EF3" w14:textId="77777777" w:rsidR="00E45044" w:rsidRPr="00E45044" w:rsidRDefault="00E45044" w:rsidP="00E45044">
      <w:pPr>
        <w:pStyle w:val="Prrafodelista"/>
        <w:numPr>
          <w:ilvl w:val="0"/>
          <w:numId w:val="14"/>
        </w:num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27282C"/>
          <w:sz w:val="24"/>
          <w:szCs w:val="24"/>
          <w:lang w:eastAsia="es-GT"/>
        </w:rPr>
      </w:pPr>
      <w:r w:rsidRPr="00E45044">
        <w:rPr>
          <w:rFonts w:ascii="Arial" w:eastAsia="Times New Roman" w:hAnsi="Arial" w:cs="Arial"/>
          <w:color w:val="202122"/>
          <w:sz w:val="24"/>
          <w:szCs w:val="24"/>
          <w:lang w:eastAsia="es-GT"/>
        </w:rPr>
        <w:t>macOS 10.5 o superior</w:t>
      </w:r>
      <w:r w:rsidRPr="00E45044">
        <w:rPr>
          <w:rFonts w:ascii="Arial" w:eastAsia="Times New Roman" w:hAnsi="Arial" w:cs="Arial"/>
          <w:color w:val="27282C"/>
          <w:sz w:val="24"/>
          <w:szCs w:val="24"/>
          <w:lang w:eastAsia="es-GT"/>
        </w:rPr>
        <w:t xml:space="preserve"> </w:t>
      </w:r>
    </w:p>
    <w:p w14:paraId="62367613" w14:textId="77777777" w:rsidR="00E45044" w:rsidRPr="00E45044" w:rsidRDefault="00E45044" w:rsidP="00E45044">
      <w:pPr>
        <w:pStyle w:val="Prrafodelista"/>
        <w:numPr>
          <w:ilvl w:val="0"/>
          <w:numId w:val="14"/>
        </w:num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27282C"/>
          <w:sz w:val="24"/>
          <w:szCs w:val="24"/>
          <w:lang w:eastAsia="es-GT"/>
        </w:rPr>
      </w:pPr>
      <w:r w:rsidRPr="00E45044">
        <w:rPr>
          <w:rFonts w:ascii="Arial" w:eastAsia="Times New Roman" w:hAnsi="Arial" w:cs="Arial"/>
          <w:color w:val="27282C"/>
          <w:sz w:val="24"/>
          <w:szCs w:val="24"/>
          <w:lang w:eastAsia="es-GT"/>
        </w:rPr>
        <w:t xml:space="preserve">Linux </w:t>
      </w:r>
      <w:r w:rsidRPr="00E45044">
        <w:rPr>
          <w:rFonts w:ascii="Arial" w:eastAsia="Times New Roman" w:hAnsi="Arial" w:cs="Arial"/>
          <w:color w:val="202122"/>
          <w:sz w:val="24"/>
          <w:szCs w:val="24"/>
          <w:lang w:eastAsia="es-GT"/>
        </w:rPr>
        <w:t>GNOME o KDE desktop</w:t>
      </w:r>
    </w:p>
    <w:p w14:paraId="5E5CA0C6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290BF06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5044">
        <w:rPr>
          <w:rFonts w:ascii="Arial" w:hAnsi="Arial" w:cs="Arial"/>
          <w:sz w:val="24"/>
          <w:szCs w:val="24"/>
        </w:rPr>
        <w:t>RAM: 1gb como mínimo.</w:t>
      </w:r>
    </w:p>
    <w:p w14:paraId="25FCFCA8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5044">
        <w:rPr>
          <w:rFonts w:ascii="Arial" w:hAnsi="Arial" w:cs="Arial"/>
          <w:sz w:val="24"/>
          <w:szCs w:val="24"/>
        </w:rPr>
        <w:t>Disco duro: 300mb como mínimo + 1gb para cache.</w:t>
      </w:r>
    </w:p>
    <w:p w14:paraId="75758AB3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5044">
        <w:rPr>
          <w:rFonts w:ascii="Arial" w:hAnsi="Arial" w:cs="Arial"/>
          <w:sz w:val="24"/>
          <w:szCs w:val="24"/>
        </w:rPr>
        <w:t xml:space="preserve">IDE: </w:t>
      </w:r>
      <w:proofErr w:type="spellStart"/>
      <w:r w:rsidRPr="00E45044">
        <w:rPr>
          <w:rFonts w:ascii="Arial" w:hAnsi="Arial" w:cs="Arial"/>
          <w:sz w:val="24"/>
          <w:szCs w:val="24"/>
        </w:rPr>
        <w:t>Intellij</w:t>
      </w:r>
      <w:proofErr w:type="spellEnd"/>
      <w:r w:rsidRPr="00E45044">
        <w:rPr>
          <w:rFonts w:ascii="Arial" w:hAnsi="Arial" w:cs="Arial"/>
          <w:sz w:val="24"/>
          <w:szCs w:val="24"/>
        </w:rPr>
        <w:t xml:space="preserve"> Idea</w:t>
      </w:r>
    </w:p>
    <w:p w14:paraId="3956F4C8" w14:textId="359D2EEE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5044">
        <w:rPr>
          <w:rFonts w:ascii="Arial" w:hAnsi="Arial" w:cs="Arial"/>
          <w:sz w:val="24"/>
          <w:szCs w:val="24"/>
        </w:rPr>
        <w:t>JDK: Versión 16</w:t>
      </w:r>
      <w:r>
        <w:rPr>
          <w:rFonts w:ascii="Arial" w:hAnsi="Arial" w:cs="Arial"/>
          <w:sz w:val="24"/>
          <w:szCs w:val="24"/>
        </w:rPr>
        <w:t>.0.2</w:t>
      </w:r>
    </w:p>
    <w:p w14:paraId="57F96AF5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5044">
        <w:rPr>
          <w:rFonts w:ascii="Arial" w:hAnsi="Arial" w:cs="Arial"/>
          <w:sz w:val="24"/>
          <w:szCs w:val="24"/>
        </w:rPr>
        <w:t xml:space="preserve">Resolución de pantalla: </w:t>
      </w:r>
      <w:r w:rsidRPr="00E45044">
        <w:rPr>
          <w:rFonts w:ascii="Arial" w:eastAsia="Times New Roman" w:hAnsi="Arial" w:cs="Arial"/>
          <w:color w:val="202122"/>
          <w:sz w:val="24"/>
          <w:szCs w:val="24"/>
          <w:lang w:eastAsia="es-GT"/>
        </w:rPr>
        <w:t>1024×768 resolución mínima de pantalla</w:t>
      </w:r>
    </w:p>
    <w:p w14:paraId="16890BBA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93A66E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5044">
        <w:rPr>
          <w:rFonts w:ascii="Arial" w:hAnsi="Arial" w:cs="Arial"/>
          <w:b/>
          <w:bCs/>
          <w:sz w:val="24"/>
          <w:szCs w:val="24"/>
        </w:rPr>
        <w:t>Paradigma de programación</w:t>
      </w:r>
    </w:p>
    <w:p w14:paraId="156484DC" w14:textId="77777777" w:rsidR="00E45044" w:rsidRPr="00E45044" w:rsidRDefault="00E45044" w:rsidP="00E450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2E8C8D" w14:textId="28D2E6E4" w:rsidR="00E45044" w:rsidRPr="00E45044" w:rsidRDefault="00E45044" w:rsidP="00E45044">
      <w:pPr>
        <w:rPr>
          <w:rFonts w:ascii="Arial" w:hAnsi="Arial" w:cs="Arial"/>
          <w:sz w:val="24"/>
          <w:szCs w:val="24"/>
        </w:rPr>
      </w:pPr>
      <w:r w:rsidRPr="00E45044">
        <w:rPr>
          <w:rFonts w:ascii="Arial" w:hAnsi="Arial" w:cs="Arial"/>
          <w:sz w:val="24"/>
          <w:szCs w:val="24"/>
        </w:rPr>
        <w:t xml:space="preserve">Programación orientada a objetos </w:t>
      </w:r>
      <w:r w:rsidRPr="00E45044">
        <w:rPr>
          <w:rFonts w:ascii="Arial" w:hAnsi="Arial" w:cs="Arial"/>
          <w:sz w:val="24"/>
          <w:szCs w:val="24"/>
        </w:rPr>
        <w:t>(Interfaces</w:t>
      </w:r>
      <w:r w:rsidRPr="00E45044">
        <w:rPr>
          <w:rFonts w:ascii="Arial" w:hAnsi="Arial" w:cs="Arial"/>
          <w:sz w:val="24"/>
          <w:szCs w:val="24"/>
        </w:rPr>
        <w:t xml:space="preserve"> gráficas, Hilos y </w:t>
      </w:r>
      <w:r w:rsidRPr="00E45044">
        <w:rPr>
          <w:rFonts w:ascii="Arial" w:hAnsi="Arial" w:cs="Arial"/>
          <w:sz w:val="24"/>
          <w:szCs w:val="24"/>
        </w:rPr>
        <w:t>Recursividad)</w:t>
      </w:r>
    </w:p>
    <w:p w14:paraId="57998CF3" w14:textId="7B871722" w:rsidR="00E45044" w:rsidRDefault="00E45044">
      <w:pPr>
        <w:rPr>
          <w:lang w:val="es-ES_tradnl"/>
        </w:rPr>
      </w:pPr>
    </w:p>
    <w:p w14:paraId="088F66F8" w14:textId="006DF610" w:rsidR="00E45044" w:rsidRDefault="00E45044">
      <w:pPr>
        <w:rPr>
          <w:lang w:val="es-ES_tradnl"/>
        </w:rPr>
      </w:pPr>
    </w:p>
    <w:p w14:paraId="15857F9C" w14:textId="3D7D3533" w:rsidR="00E45044" w:rsidRDefault="00E45044">
      <w:pPr>
        <w:rPr>
          <w:lang w:val="es-ES_tradnl"/>
        </w:rPr>
      </w:pPr>
    </w:p>
    <w:p w14:paraId="076ECD58" w14:textId="40C862AA" w:rsidR="00E45044" w:rsidRDefault="00E45044">
      <w:pPr>
        <w:rPr>
          <w:lang w:val="es-ES_tradnl"/>
        </w:rPr>
      </w:pPr>
    </w:p>
    <w:p w14:paraId="627DE85A" w14:textId="1347A14F" w:rsidR="00E45044" w:rsidRDefault="00E45044">
      <w:pPr>
        <w:rPr>
          <w:lang w:val="es-ES_tradnl"/>
        </w:rPr>
      </w:pPr>
    </w:p>
    <w:p w14:paraId="3E041AA8" w14:textId="3E7F7965" w:rsidR="00E45044" w:rsidRDefault="00E45044">
      <w:pPr>
        <w:rPr>
          <w:lang w:val="es-ES_tradnl"/>
        </w:rPr>
      </w:pPr>
    </w:p>
    <w:p w14:paraId="3B60F3C7" w14:textId="1174FC34" w:rsidR="00E45044" w:rsidRDefault="00E45044">
      <w:pPr>
        <w:rPr>
          <w:lang w:val="es-ES_tradnl"/>
        </w:rPr>
      </w:pPr>
    </w:p>
    <w:p w14:paraId="4FFC0160" w14:textId="11CD9958" w:rsidR="00E45044" w:rsidRDefault="00E45044">
      <w:pPr>
        <w:rPr>
          <w:lang w:val="es-ES_tradnl"/>
        </w:rPr>
      </w:pPr>
    </w:p>
    <w:p w14:paraId="178073CD" w14:textId="35E7471B" w:rsidR="00E45044" w:rsidRDefault="00E45044">
      <w:pPr>
        <w:rPr>
          <w:lang w:val="es-ES_tradnl"/>
        </w:rPr>
      </w:pPr>
    </w:p>
    <w:p w14:paraId="049FA32A" w14:textId="7B433940" w:rsidR="00E45044" w:rsidRDefault="00E45044">
      <w:pPr>
        <w:rPr>
          <w:lang w:val="es-ES_tradnl"/>
        </w:rPr>
      </w:pPr>
    </w:p>
    <w:p w14:paraId="5CF858E4" w14:textId="3E76FA6B" w:rsidR="00E45044" w:rsidRDefault="00E45044">
      <w:pPr>
        <w:rPr>
          <w:lang w:val="es-ES_tradnl"/>
        </w:rPr>
      </w:pPr>
    </w:p>
    <w:p w14:paraId="7571C1AB" w14:textId="281FC56B" w:rsidR="00E45044" w:rsidRDefault="00E45044">
      <w:pPr>
        <w:rPr>
          <w:lang w:val="es-ES_tradnl"/>
        </w:rPr>
      </w:pPr>
    </w:p>
    <w:p w14:paraId="65E55CEE" w14:textId="2B2B061B" w:rsidR="00E45044" w:rsidRDefault="00E45044">
      <w:pPr>
        <w:rPr>
          <w:lang w:val="es-ES_tradnl"/>
        </w:rPr>
      </w:pPr>
    </w:p>
    <w:p w14:paraId="2C960603" w14:textId="12717084" w:rsidR="00E45044" w:rsidRDefault="00E45044">
      <w:pPr>
        <w:rPr>
          <w:lang w:val="es-ES_tradnl"/>
        </w:rPr>
      </w:pPr>
    </w:p>
    <w:p w14:paraId="24F6401C" w14:textId="160648F1" w:rsidR="00E45044" w:rsidRDefault="00E45044">
      <w:pPr>
        <w:rPr>
          <w:lang w:val="es-ES_tradnl"/>
        </w:rPr>
      </w:pPr>
    </w:p>
    <w:p w14:paraId="0A290611" w14:textId="62DA7CB6" w:rsidR="00E45044" w:rsidRDefault="00E45044">
      <w:pPr>
        <w:rPr>
          <w:lang w:val="es-ES_tradnl"/>
        </w:rPr>
      </w:pPr>
    </w:p>
    <w:p w14:paraId="6B5DCCCD" w14:textId="6B3DBBCB" w:rsidR="004B6CF4" w:rsidRDefault="004B6CF4" w:rsidP="004B6CF4">
      <w:pPr>
        <w:jc w:val="both"/>
        <w:rPr>
          <w:lang w:val="es-ES_tradnl"/>
        </w:rPr>
      </w:pPr>
    </w:p>
    <w:p w14:paraId="4A7F5D7E" w14:textId="6DBE9740" w:rsidR="00D65D93" w:rsidRPr="0036373D" w:rsidRDefault="00D65D93" w:rsidP="004B6CF4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lastRenderedPageBreak/>
        <w:t xml:space="preserve">Estructura </w:t>
      </w:r>
      <w:r w:rsidR="0036373D" w:rsidRPr="0036373D">
        <w:rPr>
          <w:rFonts w:ascii="Arial" w:hAnsi="Arial" w:cs="Arial"/>
          <w:b/>
          <w:bCs/>
          <w:sz w:val="24"/>
          <w:szCs w:val="24"/>
          <w:lang w:val="es-ES_tradnl"/>
        </w:rPr>
        <w:t>raíz</w:t>
      </w:r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t>:</w:t>
      </w:r>
    </w:p>
    <w:p w14:paraId="5ACDA7B7" w14:textId="71E4D385" w:rsidR="00D65D93" w:rsidRDefault="0036373D" w:rsidP="004B6CF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proyecto tiene la siguiente estructura de directorios:</w:t>
      </w:r>
    </w:p>
    <w:p w14:paraId="3A30D6D4" w14:textId="217D0178" w:rsidR="0036373D" w:rsidRDefault="0036373D" w:rsidP="0036373D">
      <w:pPr>
        <w:jc w:val="center"/>
        <w:rPr>
          <w:rFonts w:ascii="Arial" w:hAnsi="Arial" w:cs="Arial"/>
          <w:sz w:val="24"/>
          <w:szCs w:val="24"/>
          <w:lang w:val="es-ES_tradnl"/>
        </w:rPr>
      </w:pPr>
      <w:r w:rsidRPr="0036373D">
        <w:rPr>
          <w:rFonts w:ascii="Arial" w:hAnsi="Arial" w:cs="Arial"/>
          <w:sz w:val="24"/>
          <w:szCs w:val="24"/>
          <w:lang w:val="es-ES_tradnl"/>
        </w:rPr>
        <w:drawing>
          <wp:inline distT="0" distB="0" distL="0" distR="0" wp14:anchorId="4C253928" wp14:editId="459DDAAD">
            <wp:extent cx="2400300" cy="2482661"/>
            <wp:effectExtent l="0" t="0" r="0" b="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61" cy="25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12B2" w14:textId="4756F738" w:rsidR="00D65D93" w:rsidRPr="0036373D" w:rsidRDefault="0036373D" w:rsidP="004B6CF4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t xml:space="preserve">Directorio de la </w:t>
      </w:r>
      <w:proofErr w:type="gramStart"/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t>app</w:t>
      </w:r>
      <w:proofErr w:type="gramEnd"/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t>:</w:t>
      </w:r>
    </w:p>
    <w:p w14:paraId="3A5A5362" w14:textId="53DB043A" w:rsidR="00D65D93" w:rsidRDefault="00D65D93" w:rsidP="0036373D">
      <w:pPr>
        <w:jc w:val="center"/>
        <w:rPr>
          <w:rFonts w:ascii="Arial" w:hAnsi="Arial" w:cs="Arial"/>
          <w:sz w:val="24"/>
          <w:szCs w:val="24"/>
          <w:lang w:val="es-ES_tradnl"/>
        </w:rPr>
      </w:pPr>
      <w:r w:rsidRPr="00D65D93">
        <w:rPr>
          <w:rFonts w:ascii="Arial" w:hAnsi="Arial" w:cs="Arial"/>
          <w:sz w:val="24"/>
          <w:szCs w:val="24"/>
          <w:lang w:val="es-ES_tradnl"/>
        </w:rPr>
        <w:drawing>
          <wp:inline distT="0" distB="0" distL="0" distR="0" wp14:anchorId="65F73F2E" wp14:editId="799F07BD">
            <wp:extent cx="2438400" cy="4950506"/>
            <wp:effectExtent l="0" t="0" r="0" b="254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682" cy="49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19F" w14:textId="0E70B210" w:rsidR="0036373D" w:rsidRPr="0036373D" w:rsidRDefault="0036373D" w:rsidP="0036373D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lastRenderedPageBreak/>
        <w:t>La clase Hanoi:</w:t>
      </w:r>
    </w:p>
    <w:p w14:paraId="187907FB" w14:textId="514C93EE" w:rsidR="0036373D" w:rsidRDefault="0036373D" w:rsidP="0036373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Contiene el método principal de nuestra aplicación y controlara todos los métodos y la implementación de la interfaz gráfica.</w:t>
      </w:r>
    </w:p>
    <w:p w14:paraId="0C2732BC" w14:textId="77777777" w:rsidR="0036373D" w:rsidRDefault="0036373D" w:rsidP="0036373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código fuente es el siguiente:</w:t>
      </w:r>
    </w:p>
    <w:p w14:paraId="10882F37" w14:textId="3F82655F" w:rsidR="0036373D" w:rsidRDefault="0036373D" w:rsidP="0036373D">
      <w:pPr>
        <w:jc w:val="center"/>
        <w:rPr>
          <w:rFonts w:ascii="Arial" w:hAnsi="Arial" w:cs="Arial"/>
          <w:sz w:val="24"/>
          <w:szCs w:val="24"/>
          <w:lang w:val="es-ES_tradnl"/>
        </w:rPr>
      </w:pPr>
      <w:r w:rsidRPr="0036373D">
        <w:rPr>
          <w:rFonts w:ascii="Arial" w:hAnsi="Arial" w:cs="Arial"/>
          <w:sz w:val="24"/>
          <w:szCs w:val="24"/>
          <w:lang w:val="es-ES_tradnl"/>
        </w:rPr>
        <w:drawing>
          <wp:inline distT="0" distB="0" distL="0" distR="0" wp14:anchorId="3BD2E0F0" wp14:editId="35514051">
            <wp:extent cx="5732145" cy="3253105"/>
            <wp:effectExtent l="0" t="0" r="1905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F5B2" w14:textId="1F941F79" w:rsidR="0036373D" w:rsidRPr="0036373D" w:rsidRDefault="0036373D" w:rsidP="0036373D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t>Modelo:</w:t>
      </w:r>
    </w:p>
    <w:p w14:paraId="12DDB6D5" w14:textId="0877B73F" w:rsidR="0036373D" w:rsidRDefault="0036373D" w:rsidP="0036373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Contiene las clases que representan la interfaz gráfica y la modulación de hilos y la interacción con cada una de las clases.</w:t>
      </w:r>
    </w:p>
    <w:p w14:paraId="190652DF" w14:textId="0D7B7B28" w:rsidR="0036373D" w:rsidRPr="0036373D" w:rsidRDefault="0036373D" w:rsidP="0036373D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proofErr w:type="spellStart"/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t>Modelo</w:t>
      </w:r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t>Clases</w:t>
      </w:r>
      <w:proofErr w:type="spellEnd"/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t>:</w:t>
      </w:r>
    </w:p>
    <w:p w14:paraId="62F13CE2" w14:textId="73BD952B" w:rsidR="0036373D" w:rsidRDefault="0036373D" w:rsidP="0036373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Contiene las clases que representan </w:t>
      </w:r>
      <w:r>
        <w:rPr>
          <w:rFonts w:ascii="Arial" w:hAnsi="Arial" w:cs="Arial"/>
          <w:sz w:val="24"/>
          <w:szCs w:val="24"/>
          <w:lang w:val="es-ES_tradnl"/>
        </w:rPr>
        <w:t xml:space="preserve">el paradigma de la programación orientada a objetos y contiene los atributos y métodos de cada una de las funcionalidades de nuestra aplicación y su interacción </w:t>
      </w:r>
      <w:r>
        <w:rPr>
          <w:rFonts w:ascii="Arial" w:hAnsi="Arial" w:cs="Arial"/>
          <w:sz w:val="24"/>
          <w:szCs w:val="24"/>
          <w:lang w:val="es-ES_tradnl"/>
        </w:rPr>
        <w:t>con cada una de las clases.</w:t>
      </w:r>
    </w:p>
    <w:p w14:paraId="2B68F9E7" w14:textId="3D561EC8" w:rsidR="0036373D" w:rsidRPr="0036373D" w:rsidRDefault="0036373D" w:rsidP="0036373D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proofErr w:type="spellStart"/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t>ModAutomatic</w:t>
      </w:r>
      <w:proofErr w:type="spellEnd"/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t>:</w:t>
      </w:r>
    </w:p>
    <w:p w14:paraId="220208C9" w14:textId="4317D9D1" w:rsidR="0036373D" w:rsidRDefault="0036373D" w:rsidP="0036373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Es la clase del modo de juego automático que contiene el código fuente recursivo para que la maquina virtual pueda resolver el algoritmo de forma automática.</w:t>
      </w:r>
    </w:p>
    <w:p w14:paraId="64EB318E" w14:textId="050BF5C1" w:rsidR="0036373D" w:rsidRDefault="0036373D" w:rsidP="0036373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código fuente es el siguiente:</w:t>
      </w:r>
    </w:p>
    <w:p w14:paraId="6ED4A223" w14:textId="47B0B817" w:rsidR="0036373D" w:rsidRDefault="0036373D" w:rsidP="00E862C8">
      <w:pPr>
        <w:jc w:val="center"/>
        <w:rPr>
          <w:rFonts w:ascii="Arial" w:hAnsi="Arial" w:cs="Arial"/>
          <w:sz w:val="24"/>
          <w:szCs w:val="24"/>
          <w:lang w:val="es-ES_tradnl"/>
        </w:rPr>
      </w:pPr>
      <w:r w:rsidRPr="0036373D">
        <w:rPr>
          <w:rFonts w:ascii="Arial" w:hAnsi="Arial" w:cs="Arial"/>
          <w:sz w:val="24"/>
          <w:szCs w:val="24"/>
          <w:lang w:val="es-ES_tradnl"/>
        </w:rPr>
        <w:lastRenderedPageBreak/>
        <w:drawing>
          <wp:inline distT="0" distB="0" distL="0" distR="0" wp14:anchorId="4B5971BE" wp14:editId="42EEDD76">
            <wp:extent cx="5000625" cy="2995832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181" cy="30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27DD" w14:textId="07CB291C" w:rsidR="0036373D" w:rsidRDefault="0036373D" w:rsidP="0036373D">
      <w:pPr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36373D">
        <w:rPr>
          <w:rFonts w:ascii="Arial" w:hAnsi="Arial" w:cs="Arial"/>
          <w:b/>
          <w:bCs/>
          <w:sz w:val="24"/>
          <w:szCs w:val="24"/>
          <w:lang w:val="es-ES_tradnl"/>
        </w:rPr>
        <w:t>CuentaRegresiva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:</w:t>
      </w:r>
    </w:p>
    <w:p w14:paraId="46B1E928" w14:textId="5A924536" w:rsidR="0036373D" w:rsidRDefault="0036373D" w:rsidP="0036373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Es la clase del modo de juego </w:t>
      </w:r>
      <w:r>
        <w:rPr>
          <w:rFonts w:ascii="Arial" w:hAnsi="Arial" w:cs="Arial"/>
          <w:sz w:val="24"/>
          <w:szCs w:val="24"/>
          <w:lang w:val="es-ES_tradnl"/>
        </w:rPr>
        <w:t>principal</w:t>
      </w:r>
      <w:r>
        <w:rPr>
          <w:rFonts w:ascii="Arial" w:hAnsi="Arial" w:cs="Arial"/>
          <w:sz w:val="24"/>
          <w:szCs w:val="24"/>
          <w:lang w:val="es-ES_tradnl"/>
        </w:rPr>
        <w:t xml:space="preserve"> que contiene el código fuente </w:t>
      </w:r>
      <w:r>
        <w:rPr>
          <w:rFonts w:ascii="Arial" w:hAnsi="Arial" w:cs="Arial"/>
          <w:sz w:val="24"/>
          <w:szCs w:val="24"/>
          <w:lang w:val="es-ES_tradnl"/>
        </w:rPr>
        <w:t>implementando hilos para poder crear la cuenta regresiva que hará que el tiempo de partida se disminuya constantemente.</w:t>
      </w:r>
    </w:p>
    <w:p w14:paraId="324A74C1" w14:textId="5CFC1AB0" w:rsidR="0036373D" w:rsidRDefault="0036373D" w:rsidP="0036373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código fuente es el siguiente:</w:t>
      </w:r>
    </w:p>
    <w:p w14:paraId="4E98C63A" w14:textId="1646934A" w:rsidR="00E862C8" w:rsidRDefault="00E862C8" w:rsidP="0036373D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E862C8">
        <w:rPr>
          <w:rFonts w:ascii="Arial" w:hAnsi="Arial" w:cs="Arial"/>
          <w:sz w:val="24"/>
          <w:szCs w:val="24"/>
          <w:lang w:val="es-ES_tradnl"/>
        </w:rPr>
        <w:drawing>
          <wp:inline distT="0" distB="0" distL="0" distR="0" wp14:anchorId="2C8D3089" wp14:editId="5EF97814">
            <wp:extent cx="5381625" cy="4002684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000" cy="400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CB8D" w14:textId="5B394285" w:rsidR="0036373D" w:rsidRDefault="00E862C8" w:rsidP="0036373D">
      <w:pPr>
        <w:rPr>
          <w:rFonts w:ascii="Arial" w:hAnsi="Arial" w:cs="Arial"/>
          <w:b/>
          <w:bCs/>
          <w:sz w:val="24"/>
          <w:szCs w:val="24"/>
          <w:lang w:val="es-ES_tradnl"/>
        </w:rPr>
      </w:pPr>
      <w:r w:rsidRPr="00E862C8">
        <w:rPr>
          <w:rFonts w:ascii="Arial" w:hAnsi="Arial" w:cs="Arial"/>
          <w:b/>
          <w:bCs/>
          <w:sz w:val="24"/>
          <w:szCs w:val="24"/>
          <w:lang w:val="es-ES_tradnl"/>
        </w:rPr>
        <w:lastRenderedPageBreak/>
        <w:t>Potenciadores:</w:t>
      </w:r>
    </w:p>
    <w:p w14:paraId="7B53DC6B" w14:textId="5791D273" w:rsidR="00E862C8" w:rsidRDefault="00E862C8" w:rsidP="00E862C8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Es la clase del modo de juego principal que contiene el código fuente implementando hilos para poder crear </w:t>
      </w:r>
      <w:r>
        <w:rPr>
          <w:rFonts w:ascii="Arial" w:hAnsi="Arial" w:cs="Arial"/>
          <w:sz w:val="24"/>
          <w:szCs w:val="24"/>
          <w:lang w:val="es-ES_tradnl"/>
        </w:rPr>
        <w:t>los potenciadores los cuales tendrán la característica de poder modificar el tiempo de partida en tiempo real lo cual significa que pueden disminuir o aumentar el tiempo de partida durante la ejecución del juego.</w:t>
      </w:r>
    </w:p>
    <w:p w14:paraId="5B3BF393" w14:textId="104357C1" w:rsidR="00E862C8" w:rsidRDefault="00E862C8" w:rsidP="00E862C8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código fuente es el siguiente:</w:t>
      </w:r>
    </w:p>
    <w:p w14:paraId="028A2FA7" w14:textId="0A52D76A" w:rsidR="00E862C8" w:rsidRDefault="00E862C8" w:rsidP="00E862C8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71EA466" w14:textId="7A54E7FE" w:rsidR="00E862C8" w:rsidRDefault="00E862C8" w:rsidP="00E862C8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E862C8">
        <w:rPr>
          <w:rFonts w:ascii="Arial" w:hAnsi="Arial" w:cs="Arial"/>
          <w:sz w:val="24"/>
          <w:szCs w:val="24"/>
          <w:lang w:val="es-ES_tradnl"/>
        </w:rPr>
        <w:drawing>
          <wp:inline distT="0" distB="0" distL="0" distR="0" wp14:anchorId="2654E6A6" wp14:editId="09C62300">
            <wp:extent cx="5732145" cy="4600575"/>
            <wp:effectExtent l="0" t="0" r="1905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DCAE" w14:textId="77777777" w:rsidR="00E862C8" w:rsidRDefault="00E862C8" w:rsidP="0036373D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5C93D2D3" w14:textId="77777777" w:rsidR="004B6CF4" w:rsidRPr="004B6CF4" w:rsidRDefault="004B6CF4" w:rsidP="004B6CF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4B6CF4" w:rsidRPr="004B6CF4" w:rsidSect="00FA54A0">
      <w:footerReference w:type="default" r:id="rId14"/>
      <w:footerReference w:type="first" r:id="rId15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842B" w14:textId="77777777" w:rsidR="00BD53D3" w:rsidRDefault="00BD53D3">
      <w:pPr>
        <w:spacing w:after="0" w:line="240" w:lineRule="auto"/>
      </w:pPr>
      <w:r>
        <w:separator/>
      </w:r>
    </w:p>
  </w:endnote>
  <w:endnote w:type="continuationSeparator" w:id="0">
    <w:p w14:paraId="51C18B06" w14:textId="77777777" w:rsidR="00BD53D3" w:rsidRDefault="00BD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para especificar el nombre de la empresa, el número de página y los términos de confidencialidad  "/>
    </w:tblPr>
    <w:tblGrid>
      <w:gridCol w:w="3611"/>
      <w:gridCol w:w="1805"/>
      <w:gridCol w:w="3611"/>
    </w:tblGrid>
    <w:tr w:rsidR="008F3975" w:rsidRPr="00FA54A0" w14:paraId="02724044" w14:textId="77777777">
      <w:tc>
        <w:tcPr>
          <w:tcW w:w="2000" w:type="pct"/>
          <w:vAlign w:val="bottom"/>
        </w:tcPr>
        <w:p w14:paraId="589AE721" w14:textId="3B4D9D78" w:rsidR="008F3975" w:rsidRPr="00FA54A0" w:rsidRDefault="00BD53D3">
          <w:pPr>
            <w:pStyle w:val="Piedepgina"/>
            <w:rPr>
              <w:lang w:val="es-ES_tradnl"/>
            </w:rPr>
          </w:pPr>
          <w:sdt>
            <w:sdtPr>
              <w:rPr>
                <w:lang w:val="es-ES_tradnl"/>
              </w:rPr>
              <w:alias w:val="Nombre de la compañía:"/>
              <w:tag w:val="Nombre de la compañía:"/>
              <w:id w:val="-728771662"/>
              <w:placeholder>
                <w:docPart w:val="E4B9E8C44EA54BE2B5E793376481542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624EB8">
                <w:rPr>
                  <w:lang w:val="es-ES_tradnl"/>
                </w:rPr>
                <w:t>Laboratorio de Introducción a la programación y computación 1, Sección D.</w:t>
              </w:r>
            </w:sdtContent>
          </w:sdt>
        </w:p>
      </w:tc>
      <w:tc>
        <w:tcPr>
          <w:tcW w:w="1000" w:type="pct"/>
          <w:vAlign w:val="bottom"/>
        </w:tcPr>
        <w:p w14:paraId="49A1AF56" w14:textId="77777777" w:rsidR="008F3975" w:rsidRPr="00FA54A0" w:rsidRDefault="00296FF7">
          <w:pPr>
            <w:pStyle w:val="Piedepgina"/>
            <w:jc w:val="center"/>
            <w:rPr>
              <w:lang w:val="es-ES_tradnl"/>
            </w:rPr>
          </w:pPr>
          <w:r w:rsidRPr="00FA54A0">
            <w:rPr>
              <w:lang w:val="es-ES_tradnl" w:bidi="es-ES"/>
            </w:rPr>
            <w:t xml:space="preserve">Página | </w:t>
          </w:r>
          <w:r w:rsidRPr="00FA54A0">
            <w:rPr>
              <w:lang w:val="es-ES_tradnl" w:bidi="es-ES"/>
            </w:rPr>
            <w:fldChar w:fldCharType="begin"/>
          </w:r>
          <w:r w:rsidRPr="00FA54A0">
            <w:rPr>
              <w:lang w:val="es-ES_tradnl" w:bidi="es-ES"/>
            </w:rPr>
            <w:instrText xml:space="preserve"> PAGE   \* MERGEFORMAT </w:instrText>
          </w:r>
          <w:r w:rsidRPr="00FA54A0">
            <w:rPr>
              <w:lang w:val="es-ES_tradnl" w:bidi="es-ES"/>
            </w:rPr>
            <w:fldChar w:fldCharType="separate"/>
          </w:r>
          <w:r w:rsidR="00FA54A0" w:rsidRPr="00FA54A0">
            <w:rPr>
              <w:noProof/>
              <w:lang w:val="es-ES_tradnl" w:bidi="es-ES"/>
            </w:rPr>
            <w:t>0</w:t>
          </w:r>
          <w:r w:rsidRPr="00FA54A0">
            <w:rPr>
              <w:lang w:val="es-ES_tradnl" w:bidi="es-ES"/>
            </w:rPr>
            <w:fldChar w:fldCharType="end"/>
          </w:r>
        </w:p>
      </w:tc>
      <w:tc>
        <w:tcPr>
          <w:tcW w:w="2000" w:type="pct"/>
          <w:vAlign w:val="bottom"/>
        </w:tcPr>
        <w:p w14:paraId="5AD0419E" w14:textId="560AABEB" w:rsidR="008F3975" w:rsidRPr="00FA54A0" w:rsidRDefault="00E45044">
          <w:pPr>
            <w:pStyle w:val="Piedepgina"/>
            <w:jc w:val="right"/>
            <w:rPr>
              <w:lang w:val="es-ES_tradnl"/>
            </w:rPr>
          </w:pPr>
          <w:r>
            <w:rPr>
              <w:lang w:val="es-ES_tradnl"/>
            </w:rPr>
            <w:t>Manual Técnico</w:t>
          </w:r>
        </w:p>
      </w:tc>
    </w:tr>
  </w:tbl>
  <w:p w14:paraId="74181976" w14:textId="77777777" w:rsidR="008F3975" w:rsidRPr="00FA54A0" w:rsidRDefault="008F3975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para especificar el nombre de la empresa y los términos de confidencialidad "/>
    </w:tblPr>
    <w:tblGrid>
      <w:gridCol w:w="4513"/>
      <w:gridCol w:w="4514"/>
    </w:tblGrid>
    <w:tr w:rsidR="003E3E07" w14:paraId="15F108EC" w14:textId="77777777" w:rsidTr="003E3E07">
      <w:tc>
        <w:tcPr>
          <w:tcW w:w="2500" w:type="pct"/>
          <w:vAlign w:val="bottom"/>
        </w:tcPr>
        <w:p w14:paraId="1A7BDBA2" w14:textId="06F66EF3" w:rsidR="003E3E07" w:rsidRDefault="00BD53D3">
          <w:pPr>
            <w:pStyle w:val="Piedepgina"/>
          </w:pPr>
          <w:sdt>
            <w:sdtPr>
              <w:alias w:val="Nombre de la compañía:"/>
              <w:tag w:val="Nombre de la compañía:"/>
              <w:id w:val="1655181633"/>
              <w:placeholder>
                <w:docPart w:val="40A177BFCB444CA7B206F5299FC8325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624EB8">
                <w:t>Laboratorio de Introducción a la programación y computación 1, Sección D.</w:t>
              </w:r>
            </w:sdtContent>
          </w:sdt>
        </w:p>
      </w:tc>
      <w:tc>
        <w:tcPr>
          <w:tcW w:w="2500" w:type="pct"/>
          <w:vAlign w:val="bottom"/>
        </w:tcPr>
        <w:p w14:paraId="1CA58BCD" w14:textId="1B1DA24E" w:rsidR="003E3E07" w:rsidRDefault="003E3E07">
          <w:pPr>
            <w:pStyle w:val="Piedepgina"/>
            <w:jc w:val="right"/>
          </w:pPr>
        </w:p>
      </w:tc>
    </w:tr>
  </w:tbl>
  <w:p w14:paraId="5AF00A38" w14:textId="7EA2A12B" w:rsidR="008F3975" w:rsidRDefault="00215D47" w:rsidP="00215D47">
    <w:pPr>
      <w:pStyle w:val="Piedepgina"/>
      <w:jc w:val="right"/>
    </w:pPr>
    <w:r>
      <w:t>Manual Técnico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3B9B" w14:textId="77777777" w:rsidR="00BD53D3" w:rsidRDefault="00BD53D3">
      <w:pPr>
        <w:spacing w:after="0" w:line="240" w:lineRule="auto"/>
      </w:pPr>
      <w:r>
        <w:separator/>
      </w:r>
    </w:p>
  </w:footnote>
  <w:footnote w:type="continuationSeparator" w:id="0">
    <w:p w14:paraId="366127DF" w14:textId="77777777" w:rsidR="00BD53D3" w:rsidRDefault="00BD5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B7359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244305"/>
    <w:multiLevelType w:val="hybridMultilevel"/>
    <w:tmpl w:val="BA6EC5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C7BD3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35634B4"/>
    <w:multiLevelType w:val="hybridMultilevel"/>
    <w:tmpl w:val="C74EAF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A37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A12D2F"/>
    <w:multiLevelType w:val="hybridMultilevel"/>
    <w:tmpl w:val="3A5AE0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B8"/>
    <w:rsid w:val="00075458"/>
    <w:rsid w:val="001E025E"/>
    <w:rsid w:val="00215D47"/>
    <w:rsid w:val="00296FF7"/>
    <w:rsid w:val="002F74A6"/>
    <w:rsid w:val="0036373D"/>
    <w:rsid w:val="00374DFF"/>
    <w:rsid w:val="0038226B"/>
    <w:rsid w:val="0038523F"/>
    <w:rsid w:val="003E3E07"/>
    <w:rsid w:val="004256C9"/>
    <w:rsid w:val="004B6CF4"/>
    <w:rsid w:val="004C5E23"/>
    <w:rsid w:val="005228C6"/>
    <w:rsid w:val="005C2F42"/>
    <w:rsid w:val="0060162B"/>
    <w:rsid w:val="00624EB8"/>
    <w:rsid w:val="0066185E"/>
    <w:rsid w:val="007222E8"/>
    <w:rsid w:val="00781C24"/>
    <w:rsid w:val="007A34D4"/>
    <w:rsid w:val="008A4143"/>
    <w:rsid w:val="008F3975"/>
    <w:rsid w:val="00995FAC"/>
    <w:rsid w:val="00B57D08"/>
    <w:rsid w:val="00B7609B"/>
    <w:rsid w:val="00BD53D3"/>
    <w:rsid w:val="00C62DBD"/>
    <w:rsid w:val="00D65D93"/>
    <w:rsid w:val="00DA0BEE"/>
    <w:rsid w:val="00E34199"/>
    <w:rsid w:val="00E43C6B"/>
    <w:rsid w:val="00E45044"/>
    <w:rsid w:val="00E862C8"/>
    <w:rsid w:val="00EB217D"/>
    <w:rsid w:val="00FA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E2768C"/>
  <w15:chartTrackingRefBased/>
  <w15:docId w15:val="{DB781308-F627-435A-918C-24221AE2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4A0"/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1"/>
    <w:qFormat/>
    <w:rsid w:val="00FA54A0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FA54A0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FA54A0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FA54A0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4A0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4A0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4A0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4A0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4A0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A54A0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FA54A0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"/>
    <w:qFormat/>
    <w:rsid w:val="00FA54A0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FA54A0"/>
    <w:rPr>
      <w:rFonts w:ascii="Cambria" w:hAnsi="Cambria"/>
      <w:caps/>
      <w:color w:val="595959" w:themeColor="text1" w:themeTint="A6"/>
      <w:sz w:val="28"/>
      <w:szCs w:val="28"/>
    </w:rPr>
  </w:style>
  <w:style w:type="paragraph" w:styleId="Ttulo">
    <w:name w:val="Title"/>
    <w:basedOn w:val="Normal"/>
    <w:next w:val="Normal"/>
    <w:link w:val="TtuloCar"/>
    <w:uiPriority w:val="1"/>
    <w:qFormat/>
    <w:rsid w:val="00FA54A0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"/>
    <w:rsid w:val="00FA54A0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tipo">
    <w:name w:val="Logotipo"/>
    <w:basedOn w:val="Normal"/>
    <w:uiPriority w:val="1"/>
    <w:qFormat/>
    <w:rsid w:val="00FA54A0"/>
    <w:pPr>
      <w:spacing w:before="360"/>
      <w:jc w:val="right"/>
    </w:pPr>
    <w:rPr>
      <w:noProof/>
    </w:rPr>
  </w:style>
  <w:style w:type="character" w:customStyle="1" w:styleId="Ttulo3Car">
    <w:name w:val="Título 3 Car"/>
    <w:basedOn w:val="Fuentedeprrafopredeter"/>
    <w:link w:val="Ttulo3"/>
    <w:uiPriority w:val="1"/>
    <w:rsid w:val="00FA54A0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Piedepgina">
    <w:name w:val="footer"/>
    <w:basedOn w:val="Normal"/>
    <w:link w:val="PiedepginaCar"/>
    <w:uiPriority w:val="2"/>
    <w:rsid w:val="00FA54A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"/>
    <w:rsid w:val="00FA54A0"/>
    <w:rPr>
      <w:rFonts w:ascii="Cambria" w:hAnsi="Cambria"/>
    </w:rPr>
  </w:style>
  <w:style w:type="table" w:styleId="Tablaconcuadrcula">
    <w:name w:val="Table Grid"/>
    <w:basedOn w:val="Tablanormal"/>
    <w:uiPriority w:val="39"/>
    <w:rsid w:val="00FA5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5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4A0"/>
    <w:rPr>
      <w:rFonts w:ascii="Cambria" w:hAnsi="Cambr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54A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4A0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FA54A0"/>
  </w:style>
  <w:style w:type="paragraph" w:styleId="Textodebloque">
    <w:name w:val="Block Text"/>
    <w:basedOn w:val="Normal"/>
    <w:uiPriority w:val="99"/>
    <w:semiHidden/>
    <w:unhideWhenUsed/>
    <w:rsid w:val="00FA54A0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54A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A54A0"/>
    <w:rPr>
      <w:rFonts w:ascii="Cambria" w:hAnsi="Cambri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A54A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A54A0"/>
    <w:rPr>
      <w:rFonts w:ascii="Cambria" w:hAnsi="Cambria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A54A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A54A0"/>
    <w:rPr>
      <w:rFonts w:ascii="Cambria" w:hAnsi="Cambria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A54A0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A54A0"/>
    <w:rPr>
      <w:rFonts w:ascii="Cambria" w:hAnsi="Cambri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A54A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A54A0"/>
    <w:rPr>
      <w:rFonts w:ascii="Cambria" w:hAnsi="Cambri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A54A0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A54A0"/>
    <w:rPr>
      <w:rFonts w:ascii="Cambria" w:hAnsi="Cambri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A54A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A54A0"/>
    <w:rPr>
      <w:rFonts w:ascii="Cambria" w:hAnsi="Cambri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A54A0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A54A0"/>
    <w:rPr>
      <w:rFonts w:ascii="Cambria" w:hAnsi="Cambria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FA54A0"/>
    <w:rPr>
      <w:rFonts w:ascii="Cambria" w:hAnsi="Cambria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A54A0"/>
    <w:pPr>
      <w:spacing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A54A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A54A0"/>
    <w:rPr>
      <w:rFonts w:ascii="Cambria" w:hAnsi="Cambria"/>
    </w:rPr>
  </w:style>
  <w:style w:type="table" w:styleId="Cuadrculavistosa">
    <w:name w:val="Colorful Grid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A54A0"/>
    <w:rPr>
      <w:rFonts w:ascii="Cambria" w:hAnsi="Cambria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54A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54A0"/>
    <w:rPr>
      <w:rFonts w:ascii="Cambria" w:hAnsi="Cambria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54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54A0"/>
    <w:rPr>
      <w:rFonts w:ascii="Cambria" w:hAnsi="Cambria"/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A54A0"/>
  </w:style>
  <w:style w:type="character" w:customStyle="1" w:styleId="FechaCar">
    <w:name w:val="Fecha Car"/>
    <w:basedOn w:val="Fuentedeprrafopredeter"/>
    <w:link w:val="Fecha"/>
    <w:uiPriority w:val="99"/>
    <w:semiHidden/>
    <w:rsid w:val="00FA54A0"/>
    <w:rPr>
      <w:rFonts w:ascii="Cambria" w:hAnsi="Cambri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A54A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A54A0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A54A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A54A0"/>
    <w:rPr>
      <w:rFonts w:ascii="Cambria" w:hAnsi="Cambria"/>
    </w:rPr>
  </w:style>
  <w:style w:type="character" w:styleId="nfasis">
    <w:name w:val="Emphasis"/>
    <w:basedOn w:val="Fuentedeprrafopredeter"/>
    <w:uiPriority w:val="20"/>
    <w:semiHidden/>
    <w:unhideWhenUsed/>
    <w:qFormat/>
    <w:rsid w:val="00FA54A0"/>
    <w:rPr>
      <w:rFonts w:ascii="Cambria" w:hAnsi="Cambria"/>
      <w:i/>
      <w:iCs/>
      <w:color w:val="595959" w:themeColor="text1" w:themeTint="A6"/>
    </w:rPr>
  </w:style>
  <w:style w:type="character" w:styleId="Refdenotaalfinal">
    <w:name w:val="endnote reference"/>
    <w:basedOn w:val="Fuentedeprrafopredeter"/>
    <w:uiPriority w:val="99"/>
    <w:semiHidden/>
    <w:unhideWhenUsed/>
    <w:rsid w:val="00FA54A0"/>
    <w:rPr>
      <w:rFonts w:ascii="Cambria" w:hAnsi="Cambria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A54A0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A54A0"/>
    <w:rPr>
      <w:rFonts w:ascii="Cambria" w:hAnsi="Cambria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A54A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A54A0"/>
    <w:rPr>
      <w:rFonts w:ascii="Cambria" w:hAnsi="Cambria"/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FA54A0"/>
    <w:rPr>
      <w:rFonts w:ascii="Cambria" w:hAnsi="Cambria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A54A0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54A0"/>
    <w:rPr>
      <w:rFonts w:ascii="Cambria" w:hAnsi="Cambria"/>
      <w:szCs w:val="20"/>
    </w:rPr>
  </w:style>
  <w:style w:type="table" w:styleId="Tablaconcuadrcula1clara">
    <w:name w:val="Grid Table 1 Light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A54A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A54A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A54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A54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A54A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A54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A54A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A54A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A54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A54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A54A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A54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FA54A0"/>
    <w:rPr>
      <w:rFonts w:ascii="Cambria" w:hAnsi="Cambria"/>
      <w:color w:val="2B579A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4A0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4A0"/>
    <w:rPr>
      <w:rFonts w:ascii="Calibri" w:eastAsiaTheme="majorEastAsia" w:hAnsi="Calibri" w:cs="Calibr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4A0"/>
    <w:rPr>
      <w:rFonts w:ascii="Calibri" w:eastAsiaTheme="majorEastAsia" w:hAnsi="Calibri" w:cs="Calibr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4A0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4A0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4A0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A54A0"/>
    <w:rPr>
      <w:rFonts w:ascii="Cambria" w:hAnsi="Cambria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FA54A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A54A0"/>
    <w:rPr>
      <w:rFonts w:ascii="Cambria" w:hAnsi="Cambria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A54A0"/>
    <w:rPr>
      <w:rFonts w:ascii="Cambria" w:hAnsi="Cambria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A54A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A54A0"/>
    <w:rPr>
      <w:rFonts w:ascii="Cambria" w:hAnsi="Cambria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A54A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54A0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54A0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A54A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A54A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A54A0"/>
    <w:rPr>
      <w:rFonts w:ascii="Cambria" w:hAnsi="Cambria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A54A0"/>
    <w:rPr>
      <w:rFonts w:ascii="Cambria" w:hAnsi="Cambria"/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A54A0"/>
    <w:rPr>
      <w:rFonts w:ascii="Calibri" w:eastAsiaTheme="majorEastAsia" w:hAnsi="Calibri" w:cs="Calibr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A54A0"/>
    <w:rPr>
      <w:rFonts w:ascii="Cambria" w:hAnsi="Cambria"/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A54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A54A0"/>
    <w:rPr>
      <w:rFonts w:ascii="Cambria" w:hAnsi="Cambria"/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A54A0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A54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A54A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A54A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A54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A54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A54A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A54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A54A0"/>
    <w:rPr>
      <w:rFonts w:ascii="Cambria" w:hAnsi="Cambria"/>
    </w:rPr>
  </w:style>
  <w:style w:type="paragraph" w:styleId="Lista">
    <w:name w:val="List"/>
    <w:basedOn w:val="Normal"/>
    <w:uiPriority w:val="99"/>
    <w:semiHidden/>
    <w:unhideWhenUsed/>
    <w:rsid w:val="00FA54A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FA54A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FA54A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FA54A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FA54A0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FA54A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A54A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A54A0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A54A0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A54A0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A54A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A54A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A54A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A54A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A54A0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FA54A0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A54A0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A54A0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A54A0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A54A0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A54A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A54A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A54A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A54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A54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A54A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A54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A54A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A54A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A54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A54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A54A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A54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A54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A54A0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">
    <w:name w:val="Mención"/>
    <w:basedOn w:val="Fuentedeprrafopredeter"/>
    <w:uiPriority w:val="99"/>
    <w:semiHidden/>
    <w:unhideWhenUsed/>
    <w:rsid w:val="00FA54A0"/>
    <w:rPr>
      <w:rFonts w:ascii="Cambria" w:hAnsi="Cambria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A54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A54A0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FA54A0"/>
    <w:pPr>
      <w:spacing w:after="0" w:line="240" w:lineRule="auto"/>
    </w:pPr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FA54A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FA54A0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A54A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A54A0"/>
    <w:rPr>
      <w:rFonts w:ascii="Cambria" w:hAnsi="Cambria"/>
    </w:rPr>
  </w:style>
  <w:style w:type="character" w:styleId="Nmerodepgina">
    <w:name w:val="page number"/>
    <w:basedOn w:val="Fuentedeprrafopredeter"/>
    <w:uiPriority w:val="99"/>
    <w:semiHidden/>
    <w:unhideWhenUsed/>
    <w:rsid w:val="00FA54A0"/>
    <w:rPr>
      <w:rFonts w:ascii="Cambria" w:hAnsi="Cambria"/>
    </w:rPr>
  </w:style>
  <w:style w:type="table" w:styleId="Tablanormal1">
    <w:name w:val="Plain Table 1"/>
    <w:basedOn w:val="Tablanormal"/>
    <w:uiPriority w:val="41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A54A0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A54A0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FA54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FA54A0"/>
    <w:rPr>
      <w:rFonts w:ascii="Cambria" w:hAnsi="Cambria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A54A0"/>
  </w:style>
  <w:style w:type="character" w:customStyle="1" w:styleId="SaludoCar">
    <w:name w:val="Saludo Car"/>
    <w:basedOn w:val="Fuentedeprrafopredeter"/>
    <w:link w:val="Saludo"/>
    <w:uiPriority w:val="99"/>
    <w:semiHidden/>
    <w:rsid w:val="00FA54A0"/>
    <w:rPr>
      <w:rFonts w:ascii="Cambria" w:hAnsi="Cambria"/>
    </w:rPr>
  </w:style>
  <w:style w:type="paragraph" w:styleId="Firma">
    <w:name w:val="Signature"/>
    <w:basedOn w:val="Normal"/>
    <w:link w:val="FirmaCar"/>
    <w:uiPriority w:val="99"/>
    <w:semiHidden/>
    <w:unhideWhenUsed/>
    <w:rsid w:val="00FA54A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A54A0"/>
    <w:rPr>
      <w:rFonts w:ascii="Cambria" w:hAnsi="Cambria"/>
    </w:rPr>
  </w:style>
  <w:style w:type="character" w:customStyle="1" w:styleId="SmartHyperlink1">
    <w:name w:val="Smart Hyperlink1"/>
    <w:basedOn w:val="Fuentedeprrafopredeter"/>
    <w:uiPriority w:val="99"/>
    <w:semiHidden/>
    <w:unhideWhenUsed/>
    <w:rsid w:val="00FA54A0"/>
    <w:rPr>
      <w:rFonts w:ascii="Cambria" w:hAnsi="Cambria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FA54A0"/>
    <w:rPr>
      <w:rFonts w:ascii="Cambria" w:hAnsi="Cambria"/>
      <w:b/>
      <w:bCs/>
    </w:rPr>
  </w:style>
  <w:style w:type="character" w:styleId="nfasissutil">
    <w:name w:val="Subtle Emphasis"/>
    <w:basedOn w:val="Fuentedeprrafopredeter"/>
    <w:uiPriority w:val="19"/>
    <w:unhideWhenUsed/>
    <w:qFormat/>
    <w:rsid w:val="00FA54A0"/>
    <w:rPr>
      <w:rFonts w:ascii="Cambria" w:hAnsi="Cambria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A54A0"/>
    <w:rPr>
      <w:rFonts w:ascii="Cambria" w:hAnsi="Cambria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A54A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A54A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A54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A54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A54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A54A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A54A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A54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A54A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A54A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A54A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A54A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A54A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A54A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A54A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A54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A54A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A54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A54A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A54A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A54A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A54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A54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A54A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A54A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A54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A54A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A54A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A54A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A54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A54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A54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A54A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A54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A54A0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A54A0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FA54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A54A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A54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A54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A54A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FA54A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A5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A54A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A54A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FA54A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A54A0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A54A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A54A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A54A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A54A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A54A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A54A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A54A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A54A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A54A0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A54A0"/>
    <w:pPr>
      <w:spacing w:before="240"/>
      <w:outlineLvl w:val="9"/>
    </w:p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FA54A0"/>
    <w:rPr>
      <w:rFonts w:ascii="Cambria" w:hAnsi="Cambria"/>
      <w:color w:val="595959" w:themeColor="text1" w:themeTint="A6"/>
      <w:shd w:val="clear" w:color="auto" w:fill="E6E6E6"/>
    </w:rPr>
  </w:style>
  <w:style w:type="character" w:styleId="Textodelmarcadordeposicin">
    <w:name w:val="Placeholder Text"/>
    <w:basedOn w:val="Fuentedeprrafopredeter"/>
    <w:uiPriority w:val="2"/>
    <w:semiHidden/>
    <w:rsid w:val="00FA54A0"/>
    <w:rPr>
      <w:rFonts w:ascii="Cambria" w:hAnsi="Cambria"/>
      <w:color w:val="808080"/>
    </w:rPr>
  </w:style>
  <w:style w:type="numbering" w:styleId="111111">
    <w:name w:val="Outline List 2"/>
    <w:basedOn w:val="Sinlista"/>
    <w:uiPriority w:val="99"/>
    <w:semiHidden/>
    <w:unhideWhenUsed/>
    <w:rsid w:val="00FA54A0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FA54A0"/>
    <w:pPr>
      <w:numPr>
        <w:numId w:val="12"/>
      </w:numPr>
    </w:pPr>
  </w:style>
  <w:style w:type="numbering" w:styleId="ArtculoSeccin">
    <w:name w:val="Outline List 3"/>
    <w:basedOn w:val="Sinlista"/>
    <w:uiPriority w:val="99"/>
    <w:semiHidden/>
    <w:unhideWhenUsed/>
    <w:rsid w:val="00FA54A0"/>
    <w:pPr>
      <w:numPr>
        <w:numId w:val="13"/>
      </w:numPr>
    </w:pPr>
  </w:style>
  <w:style w:type="character" w:styleId="Hashtag">
    <w:name w:val="Hashtag"/>
    <w:basedOn w:val="Fuentedeprrafopredeter"/>
    <w:uiPriority w:val="99"/>
    <w:semiHidden/>
    <w:unhideWhenUsed/>
    <w:rsid w:val="00FA54A0"/>
    <w:rPr>
      <w:rFonts w:ascii="Cambria" w:hAnsi="Cambria"/>
      <w:color w:val="2B579A"/>
      <w:shd w:val="clear" w:color="auto" w:fill="E6E6E6"/>
    </w:rPr>
  </w:style>
  <w:style w:type="character" w:styleId="Mencionar">
    <w:name w:val="Mention"/>
    <w:basedOn w:val="Fuentedeprrafopredeter"/>
    <w:uiPriority w:val="99"/>
    <w:semiHidden/>
    <w:unhideWhenUsed/>
    <w:rsid w:val="00FA54A0"/>
    <w:rPr>
      <w:rFonts w:ascii="Cambria" w:hAnsi="Cambria"/>
      <w:color w:val="2B579A"/>
      <w:shd w:val="clear" w:color="auto" w:fill="E6E6E6"/>
    </w:rPr>
  </w:style>
  <w:style w:type="character" w:styleId="Hipervnculointeligente">
    <w:name w:val="Smart Hyperlink"/>
    <w:basedOn w:val="Fuentedeprrafopredeter"/>
    <w:uiPriority w:val="99"/>
    <w:semiHidden/>
    <w:unhideWhenUsed/>
    <w:rsid w:val="00FA54A0"/>
    <w:rPr>
      <w:rFonts w:ascii="Cambria" w:hAnsi="Cambria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FA54A0"/>
    <w:rPr>
      <w:rFonts w:ascii="Cambria" w:hAnsi="Cambria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y96\AppData\Roaming\Microsoft\Templates\Discurso%20profe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B9E8C44EA54BE2B5E793376481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BF6A0-EEEB-4F8A-980D-54D12003E2C5}"/>
      </w:docPartPr>
      <w:docPartBody>
        <w:p w:rsidR="00000000" w:rsidRDefault="00FF4365">
          <w:pPr>
            <w:pStyle w:val="E4B9E8C44EA54BE2B5E7933764815426"/>
          </w:pPr>
          <w:r w:rsidRPr="00FA54A0">
            <w:rPr>
              <w:lang w:val="es-ES_tradnl" w:bidi="es-ES"/>
            </w:rPr>
            <w:t>Nombre de la empresa</w:t>
          </w:r>
        </w:p>
      </w:docPartBody>
    </w:docPart>
    <w:docPart>
      <w:docPartPr>
        <w:name w:val="249DB2EBFDEE4B14A44B5B70710F5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E22C3-0FAE-494E-A36A-5355D78A8779}"/>
      </w:docPartPr>
      <w:docPartBody>
        <w:p w:rsidR="00000000" w:rsidRDefault="00FF4365">
          <w:pPr>
            <w:pStyle w:val="249DB2EBFDEE4B14A44B5B70710F5378"/>
          </w:pPr>
          <w:r w:rsidRPr="00FA54A0">
            <w:rPr>
              <w:lang w:val="es-ES_tradnl" w:bidi="es-ES"/>
            </w:rPr>
            <w:t>discurso profesional</w:t>
          </w:r>
        </w:p>
      </w:docPartBody>
    </w:docPart>
    <w:docPart>
      <w:docPartPr>
        <w:name w:val="9DF327F76BB34D2E9D256C711193A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3B574-7FED-4B42-972D-6E0A73E37613}"/>
      </w:docPartPr>
      <w:docPartBody>
        <w:p w:rsidR="00000000" w:rsidRDefault="00FF4365">
          <w:pPr>
            <w:pStyle w:val="9DF327F76BB34D2E9D256C711193A1BF"/>
          </w:pPr>
          <w:r w:rsidRPr="00FA54A0">
            <w:rPr>
              <w:lang w:val="es-ES_tradnl" w:bidi="es-ES"/>
            </w:rPr>
            <w:t>Fecha</w:t>
          </w:r>
        </w:p>
      </w:docPartBody>
    </w:docPart>
    <w:docPart>
      <w:docPartPr>
        <w:name w:val="BBCEA8F8D3B6469AAF5A597D4BA80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869EF-9C43-4CA4-90FC-7AC9A6E683E4}"/>
      </w:docPartPr>
      <w:docPartBody>
        <w:p w:rsidR="00000000" w:rsidRDefault="00FF4365">
          <w:pPr>
            <w:pStyle w:val="BBCEA8F8D3B6469AAF5A597D4BA806C8"/>
          </w:pPr>
          <w:r w:rsidRPr="00FA54A0">
            <w:rPr>
              <w:lang w:val="es-ES_tradnl" w:bidi="es-ES"/>
            </w:rPr>
            <w:t>Su nombre</w:t>
          </w:r>
        </w:p>
      </w:docPartBody>
    </w:docPart>
    <w:docPart>
      <w:docPartPr>
        <w:name w:val="40A177BFCB444CA7B206F5299FC83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41976-55B5-4E10-AFA4-CCACCDE39917}"/>
      </w:docPartPr>
      <w:docPartBody>
        <w:p w:rsidR="00000000" w:rsidRDefault="00FF4365">
          <w:pPr>
            <w:pStyle w:val="40A177BFCB444CA7B206F5299FC8325D"/>
          </w:pPr>
          <w:bookmarkStart w:id="0" w:name="_Hlk508635881"/>
          <w:bookmarkStart w:id="1" w:name="_Hlk508635988"/>
          <w:bookmarkStart w:id="2" w:name="_Hlk508636038"/>
          <w:bookmarkStart w:id="3" w:name="_Hlk508636056"/>
          <w:bookmarkStart w:id="4" w:name="_Hlk508636067"/>
          <w:bookmarkEnd w:id="0"/>
          <w:bookmarkEnd w:id="1"/>
          <w:bookmarkEnd w:id="2"/>
          <w:bookmarkEnd w:id="3"/>
          <w:bookmarkEnd w:id="4"/>
          <w:r>
            <w:rPr>
              <w:lang w:bidi="es-ES"/>
            </w:rPr>
            <w:t>Nombre de la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65"/>
    <w:rsid w:val="00F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B9E8C44EA54BE2B5E7933764815426">
    <w:name w:val="E4B9E8C44EA54BE2B5E7933764815426"/>
  </w:style>
  <w:style w:type="paragraph" w:customStyle="1" w:styleId="249DB2EBFDEE4B14A44B5B70710F5378">
    <w:name w:val="249DB2EBFDEE4B14A44B5B70710F5378"/>
  </w:style>
  <w:style w:type="paragraph" w:customStyle="1" w:styleId="47E0A207142A40A989AA447ACB8CB533">
    <w:name w:val="47E0A207142A40A989AA447ACB8CB533"/>
  </w:style>
  <w:style w:type="paragraph" w:customStyle="1" w:styleId="B977CD9877A44289A62397F2B846E3CD">
    <w:name w:val="B977CD9877A44289A62397F2B846E3CD"/>
  </w:style>
  <w:style w:type="paragraph" w:customStyle="1" w:styleId="9DF327F76BB34D2E9D256C711193A1BF">
    <w:name w:val="9DF327F76BB34D2E9D256C711193A1BF"/>
  </w:style>
  <w:style w:type="paragraph" w:customStyle="1" w:styleId="E4ADE0BCD1FF4536813A5C777F0F3D4E">
    <w:name w:val="E4ADE0BCD1FF4536813A5C777F0F3D4E"/>
  </w:style>
  <w:style w:type="paragraph" w:customStyle="1" w:styleId="BBCEA8F8D3B6469AAF5A597D4BA806C8">
    <w:name w:val="BBCEA8F8D3B6469AAF5A597D4BA806C8"/>
  </w:style>
  <w:style w:type="paragraph" w:customStyle="1" w:styleId="7DD6A6FC528D47AFBCACD12185D94AC8">
    <w:name w:val="7DD6A6FC528D47AFBCACD12185D94AC8"/>
  </w:style>
  <w:style w:type="paragraph" w:customStyle="1" w:styleId="138B22B7605A4DC4AEF535533871FD13">
    <w:name w:val="138B22B7605A4DC4AEF535533871FD13"/>
  </w:style>
  <w:style w:type="character" w:styleId="nfasissutil">
    <w:name w:val="Subtle Emphasis"/>
    <w:basedOn w:val="Fuentedeprrafopredeter"/>
    <w:uiPriority w:val="19"/>
    <w:unhideWhenUsed/>
    <w:qFormat/>
    <w:rPr>
      <w:rFonts w:ascii="Cambria" w:hAnsi="Cambria"/>
      <w:i/>
      <w:iCs/>
      <w:color w:val="404040" w:themeColor="text1" w:themeTint="BF"/>
    </w:rPr>
  </w:style>
  <w:style w:type="paragraph" w:customStyle="1" w:styleId="D3D3B23C2FD042D5B3EAE83FFBA7C62B">
    <w:name w:val="D3D3B23C2FD042D5B3EAE83FFBA7C62B"/>
  </w:style>
  <w:style w:type="paragraph" w:customStyle="1" w:styleId="CC5C4AE537A045B29770416D3A8FE5FB">
    <w:name w:val="CC5C4AE537A045B29770416D3A8FE5FB"/>
  </w:style>
  <w:style w:type="paragraph" w:customStyle="1" w:styleId="E81B06D33D7E4591BEA419E9DCADBA74">
    <w:name w:val="E81B06D33D7E4591BEA419E9DCADBA74"/>
  </w:style>
  <w:style w:type="paragraph" w:customStyle="1" w:styleId="F1D872726D59444C9A24AEDA8F2FEEC8">
    <w:name w:val="F1D872726D59444C9A24AEDA8F2FEEC8"/>
  </w:style>
  <w:style w:type="paragraph" w:customStyle="1" w:styleId="4704ABE7CAF04D90AEA9158EE0330756">
    <w:name w:val="4704ABE7CAF04D90AEA9158EE0330756"/>
  </w:style>
  <w:style w:type="paragraph" w:customStyle="1" w:styleId="0E6AAEB627E44A7DABB9814379D37492">
    <w:name w:val="0E6AAEB627E44A7DABB9814379D37492"/>
  </w:style>
  <w:style w:type="paragraph" w:customStyle="1" w:styleId="7377731BB8BA48C99035EE883688C7EE">
    <w:name w:val="7377731BB8BA48C99035EE883688C7EE"/>
  </w:style>
  <w:style w:type="paragraph" w:customStyle="1" w:styleId="77BA970F494F4F39A6606FAC20987BA3">
    <w:name w:val="77BA970F494F4F39A6606FAC20987BA3"/>
  </w:style>
  <w:style w:type="paragraph" w:customStyle="1" w:styleId="5529A77A9ACF466FBA64B5C9B4BB38EE">
    <w:name w:val="5529A77A9ACF466FBA64B5C9B4BB38EE"/>
  </w:style>
  <w:style w:type="paragraph" w:customStyle="1" w:styleId="5E5B05A6BD34428D936A5AA0B9DA6C4B">
    <w:name w:val="5E5B05A6BD34428D936A5AA0B9DA6C4B"/>
  </w:style>
  <w:style w:type="paragraph" w:customStyle="1" w:styleId="4ADDAFA77D174FCC84D0F7DDD8AECA54">
    <w:name w:val="4ADDAFA77D174FCC84D0F7DDD8AECA54"/>
  </w:style>
  <w:style w:type="paragraph" w:customStyle="1" w:styleId="703EFAB51A7C4D718443A5F1345B3201">
    <w:name w:val="703EFAB51A7C4D718443A5F1345B3201"/>
  </w:style>
  <w:style w:type="paragraph" w:customStyle="1" w:styleId="0A6B88C9B944452EA37BFF51245D253B">
    <w:name w:val="0A6B88C9B944452EA37BFF51245D253B"/>
  </w:style>
  <w:style w:type="paragraph" w:customStyle="1" w:styleId="8DB12B2C90E549A7AD5ED7E4E43CD7BA">
    <w:name w:val="8DB12B2C90E549A7AD5ED7E4E43CD7BA"/>
  </w:style>
  <w:style w:type="paragraph" w:customStyle="1" w:styleId="40A177BFCB444CA7B206F5299FC8325D">
    <w:name w:val="40A177BFCB444CA7B206F5299FC8325D"/>
  </w:style>
  <w:style w:type="paragraph" w:customStyle="1" w:styleId="BBC094486BF3473A8200338DB6D203FF">
    <w:name w:val="BBC094486BF3473A8200338DB6D20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Discurso profesional.dotx</Template>
  <TotalTime>207</TotalTime>
  <Pages>7</Pages>
  <Words>438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 2 – torres de hanoi</vt:lpstr>
      <vt:lpstr/>
    </vt:vector>
  </TitlesOfParts>
  <Company>Laboratorio de Introducción a la programación y computación 1, Sección D.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 – Torres de Hanoi</dc:title>
  <dc:creator>Juan Zuleta</dc:creator>
  <dc:description>Carné: 202006353</dc:description>
  <cp:lastModifiedBy>Juan Josue Zuleta Beb</cp:lastModifiedBy>
  <cp:revision>3</cp:revision>
  <dcterms:created xsi:type="dcterms:W3CDTF">2021-10-08T02:03:00Z</dcterms:created>
  <dcterms:modified xsi:type="dcterms:W3CDTF">2021-10-08T05:50:00Z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